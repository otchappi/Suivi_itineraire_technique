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BBB89" w14:textId="77777777" w:rsidR="001D3A8F" w:rsidRPr="0013735B" w:rsidRDefault="006333A0">
      <w:pPr>
        <w:rPr>
          <w:lang w:val="fr-CM"/>
        </w:rPr>
      </w:pPr>
      <w:bookmarkStart w:id="0" w:name="_GoBack"/>
      <w:bookmarkEnd w:id="0"/>
      <w:r>
        <w:rPr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32B38244" wp14:editId="2B992A18">
            <wp:simplePos x="0" y="0"/>
            <wp:positionH relativeFrom="page">
              <wp:posOffset>6148709</wp:posOffset>
            </wp:positionH>
            <wp:positionV relativeFrom="paragraph">
              <wp:posOffset>-142875</wp:posOffset>
            </wp:positionV>
            <wp:extent cx="1219123" cy="1627513"/>
            <wp:effectExtent l="0" t="0" r="77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123" cy="16275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 xml:space="preserve"> NOM</w:t>
      </w:r>
      <w:proofErr w:type="gramStart"/>
      <w:r>
        <w:rPr>
          <w:lang w:val="fr-FR"/>
        </w:rPr>
        <w:t> :TOMBE</w:t>
      </w:r>
      <w:proofErr w:type="gramEnd"/>
    </w:p>
    <w:p w14:paraId="27463CAE" w14:textId="77777777" w:rsidR="001D3A8F" w:rsidRDefault="006333A0">
      <w:pPr>
        <w:rPr>
          <w:lang w:val="fr-FR"/>
        </w:rPr>
      </w:pPr>
      <w:r>
        <w:rPr>
          <w:lang w:val="fr-FR"/>
        </w:rPr>
        <w:t>PRENOM : SALOMON </w:t>
      </w:r>
    </w:p>
    <w:p w14:paraId="4C92A4BE" w14:textId="77777777" w:rsidR="001D3A8F" w:rsidRDefault="006333A0">
      <w:pPr>
        <w:rPr>
          <w:lang w:val="fr-FR"/>
        </w:rPr>
      </w:pPr>
      <w:r>
        <w:rPr>
          <w:lang w:val="fr-FR"/>
        </w:rPr>
        <w:t>NE LE : 15/11/2005</w:t>
      </w:r>
    </w:p>
    <w:p w14:paraId="30C6FC71" w14:textId="77777777" w:rsidR="001D3A8F" w:rsidRDefault="006333A0">
      <w:pPr>
        <w:rPr>
          <w:lang w:val="fr-FR"/>
        </w:rPr>
      </w:pPr>
      <w:r>
        <w:rPr>
          <w:lang w:val="fr-FR"/>
        </w:rPr>
        <w:t>PERE : TOMBE CONSTANT</w:t>
      </w:r>
    </w:p>
    <w:p w14:paraId="5CCF58B6" w14:textId="77777777" w:rsidR="001D3A8F" w:rsidRDefault="006333A0">
      <w:pPr>
        <w:rPr>
          <w:lang w:val="fr-FR"/>
        </w:rPr>
      </w:pPr>
      <w:r>
        <w:rPr>
          <w:lang w:val="fr-FR"/>
        </w:rPr>
        <w:t>MERE : DJENONGOTO FELICITE</w:t>
      </w:r>
    </w:p>
    <w:p w14:paraId="198B19E8" w14:textId="77777777" w:rsidR="001D3A8F" w:rsidRDefault="006333A0">
      <w:pPr>
        <w:rPr>
          <w:lang w:val="fr-FR"/>
        </w:rPr>
      </w:pPr>
      <w:r>
        <w:rPr>
          <w:lang w:val="fr-FR"/>
        </w:rPr>
        <w:t>CLASSE : 3</w:t>
      </w:r>
    </w:p>
    <w:p w14:paraId="086DA051" w14:textId="77777777" w:rsidR="001D3A8F" w:rsidRPr="0013735B" w:rsidRDefault="006333A0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0288" behindDoc="1" locked="0" layoutInCell="1" allowOverlap="1" wp14:anchorId="2DF0A7D2" wp14:editId="0462F99C">
            <wp:simplePos x="0" y="0"/>
            <wp:positionH relativeFrom="page">
              <wp:posOffset>6343650</wp:posOffset>
            </wp:positionH>
            <wp:positionV relativeFrom="paragraph">
              <wp:posOffset>73398</wp:posOffset>
            </wp:positionV>
            <wp:extent cx="1218566" cy="1626763"/>
            <wp:effectExtent l="0" t="0" r="634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8566" cy="16267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0ABFE64" w14:textId="77777777" w:rsidR="001D3A8F" w:rsidRDefault="006333A0">
      <w:pPr>
        <w:rPr>
          <w:lang w:val="fr-CM"/>
        </w:rPr>
      </w:pPr>
      <w:r>
        <w:rPr>
          <w:lang w:val="fr-CM"/>
        </w:rPr>
        <w:t>NOM : TOGDJIM NGARNODJI</w:t>
      </w:r>
    </w:p>
    <w:p w14:paraId="114B40A9" w14:textId="77777777" w:rsidR="001D3A8F" w:rsidRDefault="006333A0">
      <w:pPr>
        <w:rPr>
          <w:lang w:val="fr-CM"/>
        </w:rPr>
      </w:pPr>
      <w:r>
        <w:rPr>
          <w:lang w:val="fr-CM"/>
        </w:rPr>
        <w:t>PRENOM</w:t>
      </w:r>
      <w:proofErr w:type="gramStart"/>
      <w:r>
        <w:rPr>
          <w:lang w:val="fr-CM"/>
        </w:rPr>
        <w:t> :FRANCISO</w:t>
      </w:r>
      <w:proofErr w:type="gramEnd"/>
    </w:p>
    <w:p w14:paraId="0EFC5077" w14:textId="77777777" w:rsidR="001D3A8F" w:rsidRDefault="006333A0">
      <w:pPr>
        <w:rPr>
          <w:lang w:val="fr-FR"/>
        </w:rPr>
      </w:pPr>
      <w:r>
        <w:rPr>
          <w:lang w:val="fr-FR"/>
        </w:rPr>
        <w:t>NE LE :24/12/2004 A NDABA</w:t>
      </w:r>
    </w:p>
    <w:p w14:paraId="00A79A22" w14:textId="77777777" w:rsidR="001D3A8F" w:rsidRDefault="006333A0">
      <w:pPr>
        <w:rPr>
          <w:lang w:val="fr-FR"/>
        </w:rPr>
      </w:pPr>
      <w:r>
        <w:rPr>
          <w:lang w:val="fr-FR"/>
        </w:rPr>
        <w:t>PERE : NGARNODJI ROGER</w:t>
      </w:r>
    </w:p>
    <w:p w14:paraId="38D0C6F8" w14:textId="77777777" w:rsidR="001D3A8F" w:rsidRDefault="006333A0">
      <w:pPr>
        <w:rPr>
          <w:lang w:val="fr-FR"/>
        </w:rPr>
      </w:pPr>
      <w:r>
        <w:rPr>
          <w:lang w:val="fr-FR"/>
        </w:rPr>
        <w:t>MERE : DJEKEMTIE PAULINE</w:t>
      </w:r>
    </w:p>
    <w:p w14:paraId="3C6DEFE9" w14:textId="77777777" w:rsidR="001D3A8F" w:rsidRDefault="006333A0">
      <w:pPr>
        <w:rPr>
          <w:lang w:val="fr-CM"/>
        </w:rPr>
      </w:pPr>
      <w:r>
        <w:rPr>
          <w:lang w:val="fr-CM"/>
        </w:rPr>
        <w:t>CLASSE : 3</w:t>
      </w:r>
    </w:p>
    <w:p w14:paraId="60999E73" w14:textId="77777777" w:rsidR="001D3A8F" w:rsidRPr="0013735B" w:rsidRDefault="006333A0">
      <w:pPr>
        <w:rPr>
          <w:lang w:val="fr-CM"/>
        </w:rPr>
      </w:pPr>
      <w:r>
        <w:rPr>
          <w:noProof/>
          <w:lang w:val="fr-FR"/>
        </w:rPr>
        <w:drawing>
          <wp:anchor distT="0" distB="0" distL="114300" distR="114300" simplePos="0" relativeHeight="251662336" behindDoc="1" locked="0" layoutInCell="1" allowOverlap="1" wp14:anchorId="640E92BD" wp14:editId="1E2037ED">
            <wp:simplePos x="0" y="0"/>
            <wp:positionH relativeFrom="margin">
              <wp:posOffset>5857875</wp:posOffset>
            </wp:positionH>
            <wp:positionV relativeFrom="paragraph">
              <wp:posOffset>81646</wp:posOffset>
            </wp:positionV>
            <wp:extent cx="1218566" cy="1626763"/>
            <wp:effectExtent l="0" t="0" r="634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8566" cy="16267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06095B2" w14:textId="77777777" w:rsidR="001D3A8F" w:rsidRDefault="006333A0">
      <w:pPr>
        <w:rPr>
          <w:lang w:val="fr-FR"/>
        </w:rPr>
      </w:pPr>
      <w:r>
        <w:rPr>
          <w:lang w:val="fr-FR"/>
        </w:rPr>
        <w:t>NOM : DJIMNGANGBAYE</w:t>
      </w:r>
    </w:p>
    <w:p w14:paraId="145B8111" w14:textId="77777777" w:rsidR="001D3A8F" w:rsidRDefault="006333A0">
      <w:pPr>
        <w:rPr>
          <w:lang w:val="fr-FR"/>
        </w:rPr>
      </w:pPr>
      <w:r>
        <w:rPr>
          <w:lang w:val="fr-FR"/>
        </w:rPr>
        <w:t>PRENOM : ROSINE</w:t>
      </w:r>
    </w:p>
    <w:p w14:paraId="157333E2" w14:textId="77777777" w:rsidR="001D3A8F" w:rsidRDefault="006333A0">
      <w:pPr>
        <w:rPr>
          <w:lang w:val="fr-FR"/>
        </w:rPr>
      </w:pPr>
      <w:r>
        <w:rPr>
          <w:lang w:val="fr-FR"/>
        </w:rPr>
        <w:t>NE LE :5/9/2005</w:t>
      </w:r>
    </w:p>
    <w:p w14:paraId="7F9A2A9D" w14:textId="77777777" w:rsidR="001D3A8F" w:rsidRPr="0013735B" w:rsidRDefault="006333A0">
      <w:pPr>
        <w:rPr>
          <w:lang w:val="fr-CM"/>
        </w:rPr>
      </w:pPr>
      <w:r w:rsidRPr="0013735B">
        <w:rPr>
          <w:lang w:val="fr-CM"/>
        </w:rPr>
        <w:t>PERE : DJIMNGANGBAYE NOEL</w:t>
      </w:r>
    </w:p>
    <w:p w14:paraId="5861C04D" w14:textId="77777777" w:rsidR="001D3A8F" w:rsidRPr="0013735B" w:rsidRDefault="006333A0">
      <w:pPr>
        <w:rPr>
          <w:lang w:val="fr-CM"/>
        </w:rPr>
      </w:pPr>
      <w:r w:rsidRPr="0013735B">
        <w:rPr>
          <w:lang w:val="fr-CM"/>
        </w:rPr>
        <w:t>MERE: PASSEMOUNI JUSTINE</w:t>
      </w:r>
    </w:p>
    <w:p w14:paraId="391B3259" w14:textId="77777777" w:rsidR="001D3A8F" w:rsidRDefault="006333A0">
      <w:pPr>
        <w:rPr>
          <w:lang w:val="fr-CM"/>
        </w:rPr>
      </w:pPr>
      <w:r>
        <w:rPr>
          <w:lang w:val="fr-CM"/>
        </w:rPr>
        <w:t>CLASSE : 3</w:t>
      </w:r>
    </w:p>
    <w:p w14:paraId="63675B25" w14:textId="77777777" w:rsidR="001D3A8F" w:rsidRDefault="001D3A8F">
      <w:pPr>
        <w:rPr>
          <w:lang w:val="fr-CM"/>
        </w:rPr>
      </w:pPr>
    </w:p>
    <w:p w14:paraId="0F2079FA" w14:textId="77777777" w:rsidR="001D3A8F" w:rsidRDefault="006333A0">
      <w:pPr>
        <w:rPr>
          <w:lang w:val="fr-FR"/>
        </w:rPr>
      </w:pPr>
      <w:r>
        <w:rPr>
          <w:lang w:val="fr-FR"/>
        </w:rPr>
        <w:t>NOM</w:t>
      </w:r>
      <w:proofErr w:type="gramStart"/>
      <w:r>
        <w:rPr>
          <w:lang w:val="fr-FR"/>
        </w:rPr>
        <w:t> :DANDE</w:t>
      </w:r>
      <w:proofErr w:type="gramEnd"/>
      <w:r>
        <w:rPr>
          <w:lang w:val="fr-FR"/>
        </w:rPr>
        <w:t xml:space="preserve"> NDOATY</w:t>
      </w:r>
    </w:p>
    <w:p w14:paraId="6BF435FF" w14:textId="77777777" w:rsidR="001D3A8F" w:rsidRPr="0013735B" w:rsidRDefault="006333A0">
      <w:pPr>
        <w:rPr>
          <w:lang w:val="fr-CM"/>
        </w:rPr>
      </w:pPr>
      <w:r>
        <w:rPr>
          <w:noProof/>
          <w:lang w:val="fr-FR"/>
        </w:rPr>
        <w:drawing>
          <wp:anchor distT="0" distB="0" distL="114300" distR="114300" simplePos="0" relativeHeight="251664384" behindDoc="1" locked="0" layoutInCell="1" allowOverlap="1" wp14:anchorId="550E3BB7" wp14:editId="1E15B34C">
            <wp:simplePos x="0" y="0"/>
            <wp:positionH relativeFrom="page">
              <wp:posOffset>6353178</wp:posOffset>
            </wp:positionH>
            <wp:positionV relativeFrom="paragraph">
              <wp:posOffset>32378</wp:posOffset>
            </wp:positionV>
            <wp:extent cx="1218566" cy="912498"/>
            <wp:effectExtent l="634" t="18416" r="1268" b="1268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13">
                      <a:off x="0" y="0"/>
                      <a:ext cx="1218566" cy="9124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>PRENOM : AIMEE</w:t>
      </w:r>
    </w:p>
    <w:p w14:paraId="12C87119" w14:textId="77777777" w:rsidR="001D3A8F" w:rsidRDefault="006333A0">
      <w:pPr>
        <w:rPr>
          <w:lang w:val="fr-FR"/>
        </w:rPr>
      </w:pPr>
      <w:r>
        <w:rPr>
          <w:lang w:val="fr-FR"/>
        </w:rPr>
        <w:t>NE LE :05/04/2005 A BAIBOKOUM</w:t>
      </w:r>
    </w:p>
    <w:p w14:paraId="2EA7907E" w14:textId="77777777" w:rsidR="001D3A8F" w:rsidRPr="0013735B" w:rsidRDefault="006333A0">
      <w:r w:rsidRPr="0013735B">
        <w:t>PERE : SANGBE NDOATY JULIEN</w:t>
      </w:r>
    </w:p>
    <w:p w14:paraId="6D5F0564" w14:textId="77777777" w:rsidR="001D3A8F" w:rsidRPr="0013735B" w:rsidRDefault="006333A0">
      <w:r w:rsidRPr="0013735B">
        <w:t>MERE : NDJILMADJI ALICE</w:t>
      </w:r>
    </w:p>
    <w:tbl>
      <w:tblPr>
        <w:tblW w:w="12240" w:type="dxa"/>
        <w:tblInd w:w="-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0"/>
      </w:tblGrid>
      <w:tr w:rsidR="001D3A8F" w14:paraId="5B563F4B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224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5EC270" w14:textId="77777777" w:rsidR="001D3A8F" w:rsidRPr="0013735B" w:rsidRDefault="001D3A8F"/>
        </w:tc>
      </w:tr>
    </w:tbl>
    <w:p w14:paraId="16C6FCC9" w14:textId="77777777" w:rsidR="001D3A8F" w:rsidRDefault="006333A0">
      <w:pPr>
        <w:spacing w:after="0" w:line="240" w:lineRule="auto"/>
        <w:rPr>
          <w:lang w:val="fr-FR"/>
        </w:rPr>
      </w:pPr>
      <w:r>
        <w:rPr>
          <w:lang w:val="fr-FR"/>
        </w:rPr>
        <w:t>CLASSE : 3</w:t>
      </w:r>
    </w:p>
    <w:p w14:paraId="6ADC6B02" w14:textId="77777777" w:rsidR="001D3A8F" w:rsidRPr="0013735B" w:rsidRDefault="006333A0">
      <w:pPr>
        <w:spacing w:after="0" w:line="240" w:lineRule="auto"/>
        <w:rPr>
          <w:lang w:val="fr-CM"/>
        </w:rPr>
      </w:pPr>
      <w:r>
        <w:rPr>
          <w:noProof/>
          <w:lang w:val="fr-FR"/>
        </w:rPr>
        <w:drawing>
          <wp:anchor distT="0" distB="0" distL="114300" distR="114300" simplePos="0" relativeHeight="251666432" behindDoc="1" locked="0" layoutInCell="1" allowOverlap="1" wp14:anchorId="418C3FF4" wp14:editId="3C7E4936">
            <wp:simplePos x="0" y="0"/>
            <wp:positionH relativeFrom="margin">
              <wp:posOffset>5638798</wp:posOffset>
            </wp:positionH>
            <wp:positionV relativeFrom="paragraph">
              <wp:posOffset>138079</wp:posOffset>
            </wp:positionV>
            <wp:extent cx="1219123" cy="913211"/>
            <wp:effectExtent l="556" t="18494" r="633" b="633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13">
                      <a:off x="0" y="0"/>
                      <a:ext cx="1219123" cy="91321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>NOM : GANFWON-ALEKABAYE</w:t>
      </w:r>
    </w:p>
    <w:p w14:paraId="25020A37" w14:textId="77777777" w:rsidR="001D3A8F" w:rsidRDefault="006333A0">
      <w:pPr>
        <w:spacing w:after="0" w:line="240" w:lineRule="auto"/>
        <w:rPr>
          <w:lang w:val="fr-FR"/>
        </w:rPr>
      </w:pPr>
      <w:r>
        <w:rPr>
          <w:lang w:val="fr-FR"/>
        </w:rPr>
        <w:t>PRENOM : SYLVA</w:t>
      </w:r>
    </w:p>
    <w:p w14:paraId="5A4E9567" w14:textId="77777777" w:rsidR="001D3A8F" w:rsidRDefault="006333A0">
      <w:pPr>
        <w:spacing w:after="0" w:line="240" w:lineRule="auto"/>
        <w:rPr>
          <w:lang w:val="fr-FR"/>
        </w:rPr>
      </w:pPr>
      <w:r>
        <w:rPr>
          <w:lang w:val="fr-FR"/>
        </w:rPr>
        <w:t>NE LE : 15/04/2005 A BAIBOKOUM</w:t>
      </w:r>
    </w:p>
    <w:p w14:paraId="13C67DD1" w14:textId="77777777" w:rsidR="001D3A8F" w:rsidRPr="0013735B" w:rsidRDefault="006333A0">
      <w:pPr>
        <w:spacing w:after="0" w:line="240" w:lineRule="auto"/>
        <w:rPr>
          <w:lang w:val="fr-CM"/>
        </w:rPr>
      </w:pPr>
      <w:r w:rsidRPr="0013735B">
        <w:rPr>
          <w:lang w:val="fr-CM"/>
        </w:rPr>
        <w:t>PERE: RINGBAYE SALOMON</w:t>
      </w:r>
    </w:p>
    <w:p w14:paraId="40D575E5" w14:textId="77777777" w:rsidR="001D3A8F" w:rsidRPr="0013735B" w:rsidRDefault="006333A0">
      <w:pPr>
        <w:spacing w:after="0" w:line="240" w:lineRule="auto"/>
        <w:rPr>
          <w:lang w:val="fr-CM"/>
        </w:rPr>
      </w:pPr>
      <w:r w:rsidRPr="0013735B">
        <w:rPr>
          <w:lang w:val="fr-CM"/>
        </w:rPr>
        <w:t>MERE: NDOUBAMDJE MILAINE</w:t>
      </w:r>
    </w:p>
    <w:p w14:paraId="5818AA28" w14:textId="77777777" w:rsidR="001D3A8F" w:rsidRDefault="006333A0">
      <w:pPr>
        <w:spacing w:after="0" w:line="240" w:lineRule="auto"/>
        <w:rPr>
          <w:lang w:val="fr-CM"/>
        </w:rPr>
      </w:pPr>
      <w:r>
        <w:rPr>
          <w:lang w:val="fr-CM"/>
        </w:rPr>
        <w:t>CLASSE : 3</w:t>
      </w:r>
    </w:p>
    <w:p w14:paraId="4544A3D0" w14:textId="77777777" w:rsidR="001D3A8F" w:rsidRDefault="001D3A8F">
      <w:pPr>
        <w:rPr>
          <w:lang w:val="fr-CM"/>
        </w:rPr>
      </w:pPr>
    </w:p>
    <w:p w14:paraId="754D2FE3" w14:textId="77777777" w:rsidR="001D3A8F" w:rsidRDefault="001D3A8F">
      <w:pPr>
        <w:rPr>
          <w:lang w:val="fr-CM"/>
        </w:rPr>
      </w:pPr>
    </w:p>
    <w:p w14:paraId="2D3302B0" w14:textId="77777777" w:rsidR="001D3A8F" w:rsidRPr="0013735B" w:rsidRDefault="006333A0">
      <w:pPr>
        <w:rPr>
          <w:lang w:val="fr-CM"/>
        </w:rPr>
      </w:pPr>
      <w:r>
        <w:rPr>
          <w:noProof/>
          <w:lang w:val="fr-FR"/>
        </w:rPr>
        <w:drawing>
          <wp:anchor distT="0" distB="0" distL="114300" distR="114300" simplePos="0" relativeHeight="251667456" behindDoc="1" locked="0" layoutInCell="1" allowOverlap="1" wp14:anchorId="53CB60BA" wp14:editId="3C4A9DAE">
            <wp:simplePos x="0" y="0"/>
            <wp:positionH relativeFrom="page">
              <wp:posOffset>6343650</wp:posOffset>
            </wp:positionH>
            <wp:positionV relativeFrom="paragraph">
              <wp:posOffset>146047</wp:posOffset>
            </wp:positionV>
            <wp:extent cx="1218566" cy="912498"/>
            <wp:effectExtent l="634" t="18416" r="1268" b="1268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13">
                      <a:off x="0" y="0"/>
                      <a:ext cx="1218566" cy="9124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>NOM : MBAINDJIGUIM</w:t>
      </w:r>
    </w:p>
    <w:p w14:paraId="18FAF115" w14:textId="77777777" w:rsidR="001D3A8F" w:rsidRDefault="006333A0">
      <w:pPr>
        <w:rPr>
          <w:lang w:val="fr-FR"/>
        </w:rPr>
      </w:pPr>
      <w:r>
        <w:rPr>
          <w:lang w:val="fr-FR"/>
        </w:rPr>
        <w:t>PRENOM : BONHEUR</w:t>
      </w:r>
    </w:p>
    <w:p w14:paraId="6DFF6F9E" w14:textId="77777777" w:rsidR="001D3A8F" w:rsidRDefault="006333A0">
      <w:pPr>
        <w:rPr>
          <w:lang w:val="fr-FR"/>
        </w:rPr>
      </w:pPr>
      <w:r>
        <w:rPr>
          <w:lang w:val="fr-FR"/>
        </w:rPr>
        <w:t>NE LE :03/10/2003 A BESSAO</w:t>
      </w:r>
    </w:p>
    <w:p w14:paraId="7B69FB0E" w14:textId="77777777" w:rsidR="001D3A8F" w:rsidRPr="0013735B" w:rsidRDefault="006333A0">
      <w:pPr>
        <w:rPr>
          <w:lang w:val="fr-CM"/>
        </w:rPr>
      </w:pPr>
      <w:r w:rsidRPr="0013735B">
        <w:rPr>
          <w:lang w:val="fr-CM"/>
        </w:rPr>
        <w:t>PERE : NGANA DEPLAIRE</w:t>
      </w:r>
    </w:p>
    <w:p w14:paraId="2BD12F44" w14:textId="77777777" w:rsidR="001D3A8F" w:rsidRPr="0013735B" w:rsidRDefault="006333A0">
      <w:pPr>
        <w:rPr>
          <w:lang w:val="fr-CM"/>
        </w:rPr>
      </w:pPr>
      <w:r w:rsidRPr="0013735B">
        <w:rPr>
          <w:lang w:val="fr-CM"/>
        </w:rPr>
        <w:t xml:space="preserve">MERE : BAILAO </w:t>
      </w:r>
      <w:r w:rsidRPr="0013735B">
        <w:rPr>
          <w:lang w:val="fr-CM"/>
        </w:rPr>
        <w:t>MIREILE</w:t>
      </w:r>
    </w:p>
    <w:p w14:paraId="130EFBD4" w14:textId="77777777" w:rsidR="001D3A8F" w:rsidRDefault="006333A0">
      <w:pPr>
        <w:rPr>
          <w:lang w:val="fr-CM"/>
        </w:rPr>
      </w:pPr>
      <w:r>
        <w:rPr>
          <w:lang w:val="fr-CM"/>
        </w:rPr>
        <w:t>CLASSE : 3</w:t>
      </w:r>
    </w:p>
    <w:p w14:paraId="40DFA95D" w14:textId="77777777" w:rsidR="001D3A8F" w:rsidRDefault="001D3A8F">
      <w:pPr>
        <w:rPr>
          <w:lang w:val="fr-CM"/>
        </w:rPr>
      </w:pPr>
    </w:p>
    <w:p w14:paraId="5F713B36" w14:textId="77777777" w:rsidR="001D3A8F" w:rsidRDefault="001D3A8F">
      <w:pPr>
        <w:rPr>
          <w:lang w:val="fr-CM"/>
        </w:rPr>
      </w:pPr>
    </w:p>
    <w:p w14:paraId="15F96C13" w14:textId="77777777" w:rsidR="001D3A8F" w:rsidRPr="0013735B" w:rsidRDefault="006333A0">
      <w:pPr>
        <w:rPr>
          <w:lang w:val="fr-CM"/>
        </w:rPr>
      </w:pPr>
      <w:r>
        <w:rPr>
          <w:noProof/>
          <w:lang w:val="fr-FR"/>
        </w:rPr>
        <w:drawing>
          <wp:anchor distT="0" distB="0" distL="114300" distR="114300" simplePos="0" relativeHeight="251668480" behindDoc="1" locked="0" layoutInCell="1" allowOverlap="1" wp14:anchorId="158FFB73" wp14:editId="4FAE1915">
            <wp:simplePos x="0" y="0"/>
            <wp:positionH relativeFrom="margin">
              <wp:posOffset>5857875</wp:posOffset>
            </wp:positionH>
            <wp:positionV relativeFrom="paragraph">
              <wp:posOffset>154935</wp:posOffset>
            </wp:positionV>
            <wp:extent cx="1218566" cy="912498"/>
            <wp:effectExtent l="634" t="18416" r="1268" b="1268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13">
                      <a:off x="0" y="0"/>
                      <a:ext cx="1218566" cy="9124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>NOM : DJAKOBEYE</w:t>
      </w:r>
    </w:p>
    <w:p w14:paraId="1CB3C622" w14:textId="77777777" w:rsidR="001D3A8F" w:rsidRDefault="006333A0">
      <w:pPr>
        <w:rPr>
          <w:lang w:val="fr-FR"/>
        </w:rPr>
      </w:pPr>
      <w:r>
        <w:rPr>
          <w:lang w:val="fr-FR"/>
        </w:rPr>
        <w:t>PRENOM : LAZARE</w:t>
      </w:r>
    </w:p>
    <w:p w14:paraId="37C4C6CA" w14:textId="77777777" w:rsidR="001D3A8F" w:rsidRDefault="006333A0">
      <w:pPr>
        <w:rPr>
          <w:lang w:val="fr-FR"/>
        </w:rPr>
      </w:pPr>
      <w:r>
        <w:rPr>
          <w:lang w:val="fr-FR"/>
        </w:rPr>
        <w:t>NE LE :25/03/2005 A BAIBOKOUM</w:t>
      </w:r>
    </w:p>
    <w:p w14:paraId="130B1551" w14:textId="77777777" w:rsidR="001D3A8F" w:rsidRDefault="006333A0">
      <w:r>
        <w:t>PERE: LAOBOL SEVERAIN</w:t>
      </w:r>
    </w:p>
    <w:p w14:paraId="2B3D876A" w14:textId="77777777" w:rsidR="001D3A8F" w:rsidRDefault="006333A0">
      <w:r>
        <w:t>MERE: BEASSEM EDIDJIA</w:t>
      </w:r>
    </w:p>
    <w:p w14:paraId="7280AFD1" w14:textId="77777777" w:rsidR="001D3A8F" w:rsidRDefault="006333A0">
      <w:pPr>
        <w:rPr>
          <w:lang w:val="fr-CM"/>
        </w:rPr>
      </w:pPr>
      <w:r>
        <w:rPr>
          <w:lang w:val="fr-CM"/>
        </w:rPr>
        <w:t>CLASSE : 3</w:t>
      </w:r>
    </w:p>
    <w:p w14:paraId="4DE5DB9D" w14:textId="77777777" w:rsidR="001D3A8F" w:rsidRDefault="001D3A8F">
      <w:pPr>
        <w:rPr>
          <w:lang w:val="fr-CM"/>
        </w:rPr>
      </w:pPr>
    </w:p>
    <w:p w14:paraId="0626E517" w14:textId="77777777" w:rsidR="001D3A8F" w:rsidRPr="0013735B" w:rsidRDefault="006333A0">
      <w:pPr>
        <w:rPr>
          <w:lang w:val="fr-CM"/>
        </w:rPr>
      </w:pPr>
      <w:r>
        <w:rPr>
          <w:noProof/>
          <w:lang w:val="fr-FR"/>
        </w:rPr>
        <w:drawing>
          <wp:anchor distT="0" distB="0" distL="114300" distR="114300" simplePos="0" relativeHeight="251669504" behindDoc="1" locked="0" layoutInCell="1" allowOverlap="1" wp14:anchorId="65051E35" wp14:editId="1064C075">
            <wp:simplePos x="0" y="0"/>
            <wp:positionH relativeFrom="page">
              <wp:posOffset>6353178</wp:posOffset>
            </wp:positionH>
            <wp:positionV relativeFrom="paragraph">
              <wp:posOffset>241931</wp:posOffset>
            </wp:positionV>
            <wp:extent cx="1218566" cy="1626763"/>
            <wp:effectExtent l="0" t="0" r="634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8566" cy="16267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D2F48AC" w14:textId="77777777" w:rsidR="001D3A8F" w:rsidRDefault="006333A0">
      <w:pPr>
        <w:rPr>
          <w:lang w:val="fr-FR"/>
        </w:rPr>
      </w:pPr>
      <w:r>
        <w:rPr>
          <w:lang w:val="fr-FR"/>
        </w:rPr>
        <w:t xml:space="preserve">NOM : MBAINAISSEM </w:t>
      </w:r>
    </w:p>
    <w:p w14:paraId="3A03B37E" w14:textId="77777777" w:rsidR="001D3A8F" w:rsidRDefault="006333A0">
      <w:pPr>
        <w:rPr>
          <w:lang w:val="fr-FR"/>
        </w:rPr>
      </w:pPr>
      <w:r>
        <w:rPr>
          <w:lang w:val="fr-FR"/>
        </w:rPr>
        <w:t>PRENOM : BONHEUR</w:t>
      </w:r>
    </w:p>
    <w:p w14:paraId="3B09CDC7" w14:textId="77777777" w:rsidR="001D3A8F" w:rsidRDefault="006333A0">
      <w:pPr>
        <w:rPr>
          <w:lang w:val="fr-FR"/>
        </w:rPr>
      </w:pPr>
      <w:r>
        <w:rPr>
          <w:lang w:val="fr-FR"/>
        </w:rPr>
        <w:t>NE LE :21/07/2005 A BAIBOKOUM</w:t>
      </w:r>
    </w:p>
    <w:p w14:paraId="02281F71" w14:textId="77777777" w:rsidR="001D3A8F" w:rsidRDefault="006333A0">
      <w:proofErr w:type="gramStart"/>
      <w:r>
        <w:t>PERE :</w:t>
      </w:r>
      <w:proofErr w:type="gramEnd"/>
      <w:r>
        <w:t xml:space="preserve"> LAOTAL SAMUEL</w:t>
      </w:r>
    </w:p>
    <w:p w14:paraId="584AE4DA" w14:textId="77777777" w:rsidR="001D3A8F" w:rsidRDefault="006333A0">
      <w:proofErr w:type="gramStart"/>
      <w:r>
        <w:t>MERE :</w:t>
      </w:r>
      <w:proofErr w:type="gramEnd"/>
      <w:r>
        <w:t xml:space="preserve"> BIAMOU DELPHINE</w:t>
      </w:r>
    </w:p>
    <w:p w14:paraId="4C3A5EE1" w14:textId="77777777" w:rsidR="001D3A8F" w:rsidRDefault="006333A0">
      <w:pPr>
        <w:rPr>
          <w:lang w:val="fr-CM"/>
        </w:rPr>
      </w:pPr>
      <w:r>
        <w:rPr>
          <w:lang w:val="fr-CM"/>
        </w:rPr>
        <w:t>CLAS</w:t>
      </w:r>
      <w:r>
        <w:rPr>
          <w:lang w:val="fr-CM"/>
        </w:rPr>
        <w:t>SE : 3</w:t>
      </w:r>
    </w:p>
    <w:p w14:paraId="7656CCDB" w14:textId="77777777" w:rsidR="001D3A8F" w:rsidRDefault="001D3A8F">
      <w:pPr>
        <w:rPr>
          <w:lang w:val="fr-CM"/>
        </w:rPr>
      </w:pPr>
    </w:p>
    <w:p w14:paraId="7AFDD5B5" w14:textId="77777777" w:rsidR="001D3A8F" w:rsidRDefault="001D3A8F">
      <w:pPr>
        <w:rPr>
          <w:lang w:val="fr-CM"/>
        </w:rPr>
      </w:pPr>
    </w:p>
    <w:p w14:paraId="76FC6D2C" w14:textId="77777777" w:rsidR="001D3A8F" w:rsidRPr="0013735B" w:rsidRDefault="006333A0">
      <w:pPr>
        <w:rPr>
          <w:lang w:val="fr-CM"/>
        </w:rPr>
      </w:pPr>
      <w:r>
        <w:rPr>
          <w:noProof/>
          <w:lang w:val="fr-FR"/>
        </w:rPr>
        <w:drawing>
          <wp:anchor distT="0" distB="0" distL="114300" distR="114300" simplePos="0" relativeHeight="251671552" behindDoc="1" locked="0" layoutInCell="1" allowOverlap="1" wp14:anchorId="0437FCE2" wp14:editId="72ED1C4D">
            <wp:simplePos x="0" y="0"/>
            <wp:positionH relativeFrom="margin">
              <wp:align>right</wp:align>
            </wp:positionH>
            <wp:positionV relativeFrom="paragraph">
              <wp:posOffset>-219712</wp:posOffset>
            </wp:positionV>
            <wp:extent cx="1219123" cy="1627503"/>
            <wp:effectExtent l="0" t="0" r="77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123" cy="16275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 xml:space="preserve">NOM : NGAM-WOUDAL </w:t>
      </w:r>
    </w:p>
    <w:p w14:paraId="4CF52AE4" w14:textId="77777777" w:rsidR="001D3A8F" w:rsidRDefault="006333A0">
      <w:pPr>
        <w:rPr>
          <w:lang w:val="fr-FR"/>
        </w:rPr>
      </w:pPr>
      <w:r>
        <w:rPr>
          <w:lang w:val="fr-FR"/>
        </w:rPr>
        <w:t>PRENOM : ALLAHYAM JEAN BAPTISTE</w:t>
      </w:r>
    </w:p>
    <w:p w14:paraId="747B5B0B" w14:textId="77777777" w:rsidR="001D3A8F" w:rsidRDefault="006333A0">
      <w:pPr>
        <w:rPr>
          <w:lang w:val="fr-FR"/>
        </w:rPr>
      </w:pPr>
      <w:r>
        <w:rPr>
          <w:lang w:val="fr-FR"/>
        </w:rPr>
        <w:t>NE LE : 24/06/2006 A BEBEDJA</w:t>
      </w:r>
    </w:p>
    <w:p w14:paraId="3B60BC9E" w14:textId="77777777" w:rsidR="001D3A8F" w:rsidRDefault="006333A0">
      <w:pPr>
        <w:rPr>
          <w:lang w:val="fr-CM"/>
        </w:rPr>
      </w:pPr>
      <w:r>
        <w:rPr>
          <w:lang w:val="fr-CM"/>
        </w:rPr>
        <w:t>PERE : NGONMOUINE KODJI ALLAHYAM</w:t>
      </w:r>
    </w:p>
    <w:p w14:paraId="0930CA8D" w14:textId="77777777" w:rsidR="001D3A8F" w:rsidRDefault="006333A0">
      <w:pPr>
        <w:rPr>
          <w:lang w:val="fr-CM"/>
        </w:rPr>
      </w:pPr>
      <w:r>
        <w:rPr>
          <w:lang w:val="fr-CM"/>
        </w:rPr>
        <w:t>MERE : MORGUEHAL KEMTINGAR</w:t>
      </w:r>
    </w:p>
    <w:p w14:paraId="2FD72BD6" w14:textId="77777777" w:rsidR="001D3A8F" w:rsidRDefault="006333A0">
      <w:pPr>
        <w:rPr>
          <w:lang w:val="fr-CM"/>
        </w:rPr>
      </w:pPr>
      <w:r>
        <w:rPr>
          <w:lang w:val="fr-CM"/>
        </w:rPr>
        <w:t>CLASSE : 3</w:t>
      </w:r>
    </w:p>
    <w:p w14:paraId="6CB97573" w14:textId="77777777" w:rsidR="001D3A8F" w:rsidRDefault="001D3A8F">
      <w:pPr>
        <w:rPr>
          <w:lang w:val="fr-CM"/>
        </w:rPr>
      </w:pPr>
    </w:p>
    <w:p w14:paraId="21DBAC46" w14:textId="77777777" w:rsidR="001D3A8F" w:rsidRDefault="001D3A8F">
      <w:pPr>
        <w:rPr>
          <w:lang w:val="fr-CM"/>
        </w:rPr>
      </w:pPr>
    </w:p>
    <w:p w14:paraId="036CB7B3" w14:textId="77777777" w:rsidR="001D3A8F" w:rsidRPr="0013735B" w:rsidRDefault="006333A0">
      <w:pPr>
        <w:rPr>
          <w:lang w:val="fr-CM"/>
        </w:rPr>
      </w:pPr>
      <w:r>
        <w:rPr>
          <w:noProof/>
          <w:lang w:val="fr-FR"/>
        </w:rPr>
        <w:drawing>
          <wp:anchor distT="0" distB="0" distL="114300" distR="114300" simplePos="0" relativeHeight="251672576" behindDoc="1" locked="0" layoutInCell="1" allowOverlap="1" wp14:anchorId="0D63AAA4" wp14:editId="43960203">
            <wp:simplePos x="0" y="0"/>
            <wp:positionH relativeFrom="page">
              <wp:posOffset>6305546</wp:posOffset>
            </wp:positionH>
            <wp:positionV relativeFrom="paragraph">
              <wp:posOffset>8257</wp:posOffset>
            </wp:positionV>
            <wp:extent cx="1218566" cy="1626232"/>
            <wp:effectExtent l="0" t="0" r="634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8566" cy="16262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>NOM : BAIPENA</w:t>
      </w:r>
    </w:p>
    <w:p w14:paraId="7CCFFF54" w14:textId="77777777" w:rsidR="001D3A8F" w:rsidRDefault="006333A0">
      <w:pPr>
        <w:rPr>
          <w:lang w:val="fr-FR"/>
        </w:rPr>
      </w:pPr>
      <w:r>
        <w:rPr>
          <w:lang w:val="fr-FR"/>
        </w:rPr>
        <w:t>PRENOM : ELVIS MAIRO</w:t>
      </w:r>
    </w:p>
    <w:p w14:paraId="52832749" w14:textId="77777777" w:rsidR="001D3A8F" w:rsidRDefault="006333A0">
      <w:pPr>
        <w:rPr>
          <w:lang w:val="fr-FR"/>
        </w:rPr>
      </w:pPr>
      <w:r>
        <w:rPr>
          <w:lang w:val="fr-FR"/>
        </w:rPr>
        <w:t>NE LE :06/05/2005</w:t>
      </w:r>
    </w:p>
    <w:p w14:paraId="0C86F968" w14:textId="77777777" w:rsidR="001D3A8F" w:rsidRDefault="006333A0">
      <w:pPr>
        <w:rPr>
          <w:lang w:val="fr-CM"/>
        </w:rPr>
      </w:pPr>
      <w:r>
        <w:rPr>
          <w:lang w:val="fr-CM"/>
        </w:rPr>
        <w:t>PERE : MAIRO GAMANGANG</w:t>
      </w:r>
    </w:p>
    <w:p w14:paraId="311AD51D" w14:textId="77777777" w:rsidR="001D3A8F" w:rsidRDefault="006333A0">
      <w:pPr>
        <w:rPr>
          <w:lang w:val="fr-CM"/>
        </w:rPr>
      </w:pPr>
      <w:r>
        <w:rPr>
          <w:lang w:val="fr-CM"/>
        </w:rPr>
        <w:t xml:space="preserve">MERE : </w:t>
      </w:r>
      <w:r>
        <w:rPr>
          <w:lang w:val="fr-CM"/>
        </w:rPr>
        <w:t>KIDALA RACHEL</w:t>
      </w:r>
    </w:p>
    <w:p w14:paraId="6D6E7434" w14:textId="77777777" w:rsidR="001D3A8F" w:rsidRDefault="006333A0">
      <w:pPr>
        <w:rPr>
          <w:lang w:val="fr-CM"/>
        </w:rPr>
      </w:pPr>
      <w:r>
        <w:rPr>
          <w:lang w:val="fr-CM"/>
        </w:rPr>
        <w:t>CLASSE : 3</w:t>
      </w:r>
    </w:p>
    <w:p w14:paraId="416CD159" w14:textId="77777777" w:rsidR="001D3A8F" w:rsidRDefault="001D3A8F">
      <w:pPr>
        <w:rPr>
          <w:lang w:val="fr-CM"/>
        </w:rPr>
      </w:pPr>
    </w:p>
    <w:p w14:paraId="06A810E3" w14:textId="77777777" w:rsidR="001D3A8F" w:rsidRPr="0013735B" w:rsidRDefault="006333A0">
      <w:pPr>
        <w:rPr>
          <w:lang w:val="fr-CM"/>
        </w:rPr>
      </w:pPr>
      <w:r>
        <w:rPr>
          <w:noProof/>
          <w:lang w:val="fr-FR"/>
        </w:rPr>
        <w:drawing>
          <wp:anchor distT="0" distB="0" distL="114300" distR="114300" simplePos="0" relativeHeight="251673600" behindDoc="1" locked="0" layoutInCell="1" allowOverlap="1" wp14:anchorId="6CD7FBE9" wp14:editId="34E81D25">
            <wp:simplePos x="0" y="0"/>
            <wp:positionH relativeFrom="margin">
              <wp:posOffset>5857875</wp:posOffset>
            </wp:positionH>
            <wp:positionV relativeFrom="paragraph">
              <wp:posOffset>74295</wp:posOffset>
            </wp:positionV>
            <wp:extent cx="1218566" cy="1626763"/>
            <wp:effectExtent l="0" t="0" r="634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8566" cy="16267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89C87DD" w14:textId="77777777" w:rsidR="001D3A8F" w:rsidRDefault="006333A0">
      <w:pPr>
        <w:rPr>
          <w:lang w:val="fr-CM"/>
        </w:rPr>
      </w:pPr>
      <w:r>
        <w:rPr>
          <w:lang w:val="fr-CM"/>
        </w:rPr>
        <w:t>NOM : MIAMBAYE</w:t>
      </w:r>
    </w:p>
    <w:p w14:paraId="28151A5B" w14:textId="77777777" w:rsidR="001D3A8F" w:rsidRDefault="006333A0">
      <w:pPr>
        <w:rPr>
          <w:lang w:val="fr-CM"/>
        </w:rPr>
      </w:pPr>
      <w:r>
        <w:rPr>
          <w:lang w:val="fr-CM"/>
        </w:rPr>
        <w:t>PRENOM : EMMANUEL</w:t>
      </w:r>
    </w:p>
    <w:p w14:paraId="4CA0CC48" w14:textId="77777777" w:rsidR="001D3A8F" w:rsidRDefault="006333A0">
      <w:pPr>
        <w:rPr>
          <w:lang w:val="fr-FR"/>
        </w:rPr>
      </w:pPr>
      <w:r>
        <w:rPr>
          <w:lang w:val="fr-FR"/>
        </w:rPr>
        <w:t>NE LE :23/12/2006 A BAIBOKOUM</w:t>
      </w:r>
    </w:p>
    <w:p w14:paraId="4FC9BAF9" w14:textId="77777777" w:rsidR="001D3A8F" w:rsidRDefault="006333A0">
      <w:r>
        <w:t>PERE: MIAMBAYE PEDINGAR</w:t>
      </w:r>
    </w:p>
    <w:p w14:paraId="0916D3FA" w14:textId="77777777" w:rsidR="001D3A8F" w:rsidRDefault="006333A0">
      <w:r>
        <w:t>MERE: DENEBE LOUISE</w:t>
      </w:r>
    </w:p>
    <w:p w14:paraId="4BCED86A" w14:textId="77777777" w:rsidR="001D3A8F" w:rsidRPr="0013735B" w:rsidRDefault="006333A0">
      <w:pPr>
        <w:rPr>
          <w:lang w:val="fr-CM"/>
        </w:rPr>
      </w:pPr>
      <w:r w:rsidRPr="0013735B">
        <w:rPr>
          <w:lang w:val="fr-CM"/>
        </w:rPr>
        <w:t>CLASSE : 3</w:t>
      </w:r>
    </w:p>
    <w:p w14:paraId="595135FE" w14:textId="77777777" w:rsidR="001D3A8F" w:rsidRPr="0013735B" w:rsidRDefault="001D3A8F">
      <w:pPr>
        <w:rPr>
          <w:lang w:val="fr-CM"/>
        </w:rPr>
      </w:pPr>
    </w:p>
    <w:p w14:paraId="1B914929" w14:textId="77777777" w:rsidR="001D3A8F" w:rsidRPr="0013735B" w:rsidRDefault="001D3A8F">
      <w:pPr>
        <w:rPr>
          <w:lang w:val="fr-CM"/>
        </w:rPr>
      </w:pPr>
    </w:p>
    <w:p w14:paraId="2FB07559" w14:textId="77777777" w:rsidR="001D3A8F" w:rsidRPr="0013735B" w:rsidRDefault="006333A0">
      <w:pPr>
        <w:rPr>
          <w:lang w:val="fr-CM"/>
        </w:rPr>
      </w:pPr>
      <w:r>
        <w:rPr>
          <w:noProof/>
          <w:lang w:val="fr-FR"/>
        </w:rPr>
        <w:drawing>
          <wp:anchor distT="0" distB="0" distL="114300" distR="114300" simplePos="0" relativeHeight="251674624" behindDoc="1" locked="0" layoutInCell="1" allowOverlap="1" wp14:anchorId="47B2E5E3" wp14:editId="352A2050">
            <wp:simplePos x="0" y="0"/>
            <wp:positionH relativeFrom="margin">
              <wp:align>right</wp:align>
            </wp:positionH>
            <wp:positionV relativeFrom="paragraph">
              <wp:posOffset>16514</wp:posOffset>
            </wp:positionV>
            <wp:extent cx="1218566" cy="1626232"/>
            <wp:effectExtent l="0" t="0" r="634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8566" cy="16262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>NOM : NGUEOUNA</w:t>
      </w:r>
    </w:p>
    <w:p w14:paraId="1F92ADCD" w14:textId="77777777" w:rsidR="001D3A8F" w:rsidRDefault="006333A0">
      <w:pPr>
        <w:rPr>
          <w:lang w:val="fr-FR"/>
        </w:rPr>
      </w:pPr>
      <w:r>
        <w:rPr>
          <w:lang w:val="fr-FR"/>
        </w:rPr>
        <w:t>PRENOM : FISSOUA NOYOM</w:t>
      </w:r>
    </w:p>
    <w:p w14:paraId="59225C7A" w14:textId="77777777" w:rsidR="001D3A8F" w:rsidRDefault="006333A0">
      <w:pPr>
        <w:rPr>
          <w:lang w:val="fr-FR"/>
        </w:rPr>
      </w:pPr>
      <w:r>
        <w:rPr>
          <w:lang w:val="fr-FR"/>
        </w:rPr>
        <w:t>NE LE :16/09/2005 A BEREM</w:t>
      </w:r>
    </w:p>
    <w:p w14:paraId="16428758" w14:textId="77777777" w:rsidR="001D3A8F" w:rsidRPr="0013735B" w:rsidRDefault="006333A0">
      <w:pPr>
        <w:rPr>
          <w:lang w:val="fr-CM"/>
        </w:rPr>
      </w:pPr>
      <w:r w:rsidRPr="0013735B">
        <w:rPr>
          <w:lang w:val="fr-CM"/>
        </w:rPr>
        <w:t>PERE: NEYOM NGUEOUNA</w:t>
      </w:r>
    </w:p>
    <w:p w14:paraId="114EF857" w14:textId="77777777" w:rsidR="001D3A8F" w:rsidRPr="0013735B" w:rsidRDefault="006333A0">
      <w:pPr>
        <w:rPr>
          <w:lang w:val="fr-CM"/>
        </w:rPr>
      </w:pPr>
      <w:proofErr w:type="gramStart"/>
      <w:r w:rsidRPr="0013735B">
        <w:rPr>
          <w:lang w:val="fr-CM"/>
        </w:rPr>
        <w:t>MERE:</w:t>
      </w:r>
      <w:proofErr w:type="gramEnd"/>
      <w:r w:rsidRPr="0013735B">
        <w:rPr>
          <w:lang w:val="fr-CM"/>
        </w:rPr>
        <w:t xml:space="preserve"> NDOSSA </w:t>
      </w:r>
      <w:r w:rsidRPr="0013735B">
        <w:rPr>
          <w:lang w:val="fr-CM"/>
        </w:rPr>
        <w:t>PAULINE</w:t>
      </w:r>
    </w:p>
    <w:p w14:paraId="1D99CC04" w14:textId="77777777" w:rsidR="001D3A8F" w:rsidRPr="0013735B" w:rsidRDefault="006333A0">
      <w:pPr>
        <w:rPr>
          <w:lang w:val="fr-CM"/>
        </w:rPr>
      </w:pPr>
      <w:r w:rsidRPr="0013735B">
        <w:rPr>
          <w:lang w:val="fr-CM"/>
        </w:rPr>
        <w:t>CLASSE: 3</w:t>
      </w:r>
    </w:p>
    <w:p w14:paraId="303487F3" w14:textId="77777777" w:rsidR="001D3A8F" w:rsidRPr="0013735B" w:rsidRDefault="001D3A8F">
      <w:pPr>
        <w:rPr>
          <w:lang w:val="fr-CM"/>
        </w:rPr>
      </w:pPr>
    </w:p>
    <w:p w14:paraId="6A504E97" w14:textId="77777777" w:rsidR="001D3A8F" w:rsidRPr="0013735B" w:rsidRDefault="001D3A8F">
      <w:pPr>
        <w:rPr>
          <w:lang w:val="fr-CM"/>
        </w:rPr>
      </w:pPr>
    </w:p>
    <w:p w14:paraId="25E3E47A" w14:textId="77777777" w:rsidR="001D3A8F" w:rsidRPr="0013735B" w:rsidRDefault="006333A0">
      <w:pPr>
        <w:rPr>
          <w:lang w:val="fr-CM"/>
        </w:rPr>
      </w:pPr>
      <w:r>
        <w:rPr>
          <w:noProof/>
          <w:lang w:val="fr-FR"/>
        </w:rPr>
        <w:drawing>
          <wp:anchor distT="0" distB="0" distL="114300" distR="114300" simplePos="0" relativeHeight="251676672" behindDoc="1" locked="0" layoutInCell="1" allowOverlap="1" wp14:anchorId="2C2677A7" wp14:editId="5AC90C4C">
            <wp:simplePos x="0" y="0"/>
            <wp:positionH relativeFrom="margin">
              <wp:posOffset>5638798</wp:posOffset>
            </wp:positionH>
            <wp:positionV relativeFrom="paragraph">
              <wp:posOffset>138079</wp:posOffset>
            </wp:positionV>
            <wp:extent cx="1219123" cy="913211"/>
            <wp:effectExtent l="556" t="18494" r="633" b="633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13">
                      <a:off x="0" y="0"/>
                      <a:ext cx="1219123" cy="91321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 xml:space="preserve">NOM : BELAMBETE </w:t>
      </w:r>
      <w:bookmarkStart w:id="1" w:name="_Hlk73705125"/>
      <w:r>
        <w:rPr>
          <w:lang w:val="fr-FR"/>
        </w:rPr>
        <w:t>MIRIHOUL</w:t>
      </w:r>
    </w:p>
    <w:bookmarkEnd w:id="1"/>
    <w:p w14:paraId="32C0EC32" w14:textId="77777777" w:rsidR="001D3A8F" w:rsidRDefault="006333A0">
      <w:pPr>
        <w:rPr>
          <w:lang w:val="fr-FR"/>
        </w:rPr>
      </w:pPr>
      <w:r>
        <w:rPr>
          <w:lang w:val="fr-FR"/>
        </w:rPr>
        <w:t>PRENOM : LUCIENNE</w:t>
      </w:r>
    </w:p>
    <w:p w14:paraId="2E3205C5" w14:textId="77777777" w:rsidR="001D3A8F" w:rsidRDefault="006333A0">
      <w:pPr>
        <w:rPr>
          <w:lang w:val="fr-FR"/>
        </w:rPr>
      </w:pPr>
      <w:r>
        <w:rPr>
          <w:lang w:val="fr-FR"/>
        </w:rPr>
        <w:t xml:space="preserve">NE LE : 20/05/2006 </w:t>
      </w:r>
    </w:p>
    <w:p w14:paraId="5014149B" w14:textId="77777777" w:rsidR="001D3A8F" w:rsidRPr="0013735B" w:rsidRDefault="006333A0">
      <w:pPr>
        <w:rPr>
          <w:lang w:val="fr-CM"/>
        </w:rPr>
      </w:pPr>
      <w:r w:rsidRPr="0013735B">
        <w:rPr>
          <w:lang w:val="fr-CM"/>
        </w:rPr>
        <w:t>PERE: MIRIHOUL DIMANCHE</w:t>
      </w:r>
    </w:p>
    <w:p w14:paraId="2D67676F" w14:textId="77777777" w:rsidR="001D3A8F" w:rsidRDefault="006333A0">
      <w:pPr>
        <w:rPr>
          <w:lang w:val="fr-CM"/>
        </w:rPr>
      </w:pPr>
      <w:r>
        <w:rPr>
          <w:lang w:val="fr-CM"/>
        </w:rPr>
        <w:t>MERE : MBIREO ROSINE</w:t>
      </w:r>
    </w:p>
    <w:p w14:paraId="72F7E117" w14:textId="77777777" w:rsidR="001D3A8F" w:rsidRDefault="006333A0">
      <w:pPr>
        <w:rPr>
          <w:lang w:val="fr-CM"/>
        </w:rPr>
      </w:pPr>
      <w:r>
        <w:rPr>
          <w:lang w:val="fr-CM"/>
        </w:rPr>
        <w:t>CLASSE : 3</w:t>
      </w:r>
    </w:p>
    <w:p w14:paraId="2A833268" w14:textId="77777777" w:rsidR="001D3A8F" w:rsidRDefault="001D3A8F">
      <w:pPr>
        <w:rPr>
          <w:lang w:val="fr-CM"/>
        </w:rPr>
      </w:pPr>
    </w:p>
    <w:p w14:paraId="06318DC9" w14:textId="77777777" w:rsidR="001D3A8F" w:rsidRDefault="001D3A8F">
      <w:pPr>
        <w:rPr>
          <w:lang w:val="fr-CM"/>
        </w:rPr>
      </w:pPr>
    </w:p>
    <w:p w14:paraId="36190EDE" w14:textId="77777777" w:rsidR="001D3A8F" w:rsidRPr="0013735B" w:rsidRDefault="006333A0">
      <w:pPr>
        <w:rPr>
          <w:lang w:val="fr-CM"/>
        </w:rPr>
      </w:pPr>
      <w:r>
        <w:rPr>
          <w:lang w:val="fr-FR"/>
        </w:rPr>
        <w:t>NOM : RONELYAM</w:t>
      </w:r>
    </w:p>
    <w:p w14:paraId="7A5C32FC" w14:textId="77777777" w:rsidR="001D3A8F" w:rsidRPr="0013735B" w:rsidRDefault="006333A0">
      <w:pPr>
        <w:rPr>
          <w:lang w:val="fr-CM"/>
        </w:rPr>
      </w:pPr>
      <w:r>
        <w:rPr>
          <w:noProof/>
          <w:lang w:val="fr-FR"/>
        </w:rPr>
        <w:drawing>
          <wp:anchor distT="0" distB="0" distL="114300" distR="114300" simplePos="0" relativeHeight="251677696" behindDoc="1" locked="0" layoutInCell="1" allowOverlap="1" wp14:anchorId="6DE99626" wp14:editId="35322824">
            <wp:simplePos x="0" y="0"/>
            <wp:positionH relativeFrom="page">
              <wp:posOffset>6199824</wp:posOffset>
            </wp:positionH>
            <wp:positionV relativeFrom="paragraph">
              <wp:posOffset>54287</wp:posOffset>
            </wp:positionV>
            <wp:extent cx="1619246" cy="1255626"/>
            <wp:effectExtent l="10360" t="8690" r="10364" b="10364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13">
                      <a:off x="0" y="0"/>
                      <a:ext cx="1619246" cy="12556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>PRENOM : SANDRINE</w:t>
      </w:r>
    </w:p>
    <w:p w14:paraId="3E1CF3AB" w14:textId="77777777" w:rsidR="001D3A8F" w:rsidRDefault="006333A0">
      <w:pPr>
        <w:rPr>
          <w:lang w:val="fr-FR"/>
        </w:rPr>
      </w:pPr>
      <w:r>
        <w:rPr>
          <w:lang w:val="fr-FR"/>
        </w:rPr>
        <w:t>NE LE :31/03/2006 A MARO</w:t>
      </w:r>
    </w:p>
    <w:p w14:paraId="77BCC65A" w14:textId="77777777" w:rsidR="001D3A8F" w:rsidRDefault="006333A0">
      <w:r>
        <w:t>PERE: FREDERIC</w:t>
      </w:r>
    </w:p>
    <w:p w14:paraId="201265BB" w14:textId="77777777" w:rsidR="001D3A8F" w:rsidRPr="0013735B" w:rsidRDefault="006333A0">
      <w:r w:rsidRPr="0013735B">
        <w:t>MERE : YAGUIME ROSINE</w:t>
      </w:r>
    </w:p>
    <w:p w14:paraId="7CD5744C" w14:textId="77777777" w:rsidR="001D3A8F" w:rsidRPr="0013735B" w:rsidRDefault="006333A0">
      <w:proofErr w:type="gramStart"/>
      <w:r w:rsidRPr="0013735B">
        <w:t>CLASSE :</w:t>
      </w:r>
      <w:proofErr w:type="gramEnd"/>
      <w:r w:rsidRPr="0013735B">
        <w:t xml:space="preserve"> 3</w:t>
      </w:r>
    </w:p>
    <w:p w14:paraId="23DB7EBF" w14:textId="77777777" w:rsidR="001D3A8F" w:rsidRPr="0013735B" w:rsidRDefault="001D3A8F"/>
    <w:p w14:paraId="369A3809" w14:textId="77777777" w:rsidR="001D3A8F" w:rsidRDefault="006333A0">
      <w:r>
        <w:rPr>
          <w:noProof/>
          <w:lang w:val="fr-FR"/>
        </w:rPr>
        <w:drawing>
          <wp:anchor distT="0" distB="0" distL="114300" distR="114300" simplePos="0" relativeHeight="251678720" behindDoc="1" locked="0" layoutInCell="1" allowOverlap="1" wp14:anchorId="603ABC20" wp14:editId="485009AA">
            <wp:simplePos x="0" y="0"/>
            <wp:positionH relativeFrom="margin">
              <wp:posOffset>5857875</wp:posOffset>
            </wp:positionH>
            <wp:positionV relativeFrom="paragraph">
              <wp:posOffset>74295</wp:posOffset>
            </wp:positionV>
            <wp:extent cx="1218566" cy="1626763"/>
            <wp:effectExtent l="0" t="0" r="634" b="0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8566" cy="16267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5647228" w14:textId="77777777" w:rsidR="001D3A8F" w:rsidRDefault="006333A0">
      <w:pPr>
        <w:rPr>
          <w:lang w:val="fr-CM"/>
        </w:rPr>
      </w:pPr>
      <w:r>
        <w:rPr>
          <w:lang w:val="fr-CM"/>
        </w:rPr>
        <w:t>NOM : MBAIONDOUM</w:t>
      </w:r>
    </w:p>
    <w:p w14:paraId="097C4DEA" w14:textId="77777777" w:rsidR="001D3A8F" w:rsidRDefault="006333A0">
      <w:pPr>
        <w:rPr>
          <w:lang w:val="fr-CM"/>
        </w:rPr>
      </w:pPr>
      <w:r>
        <w:rPr>
          <w:lang w:val="fr-CM"/>
        </w:rPr>
        <w:t>PRENOM : APPOLINAIRE</w:t>
      </w:r>
    </w:p>
    <w:p w14:paraId="00C5B446" w14:textId="77777777" w:rsidR="001D3A8F" w:rsidRDefault="006333A0">
      <w:pPr>
        <w:rPr>
          <w:lang w:val="fr-CM"/>
        </w:rPr>
      </w:pPr>
      <w:r>
        <w:rPr>
          <w:lang w:val="fr-CM"/>
        </w:rPr>
        <w:t>NE LE :12/09/2006 A MOUNDOU</w:t>
      </w:r>
    </w:p>
    <w:p w14:paraId="3BA17FA0" w14:textId="77777777" w:rsidR="001D3A8F" w:rsidRDefault="006333A0">
      <w:pPr>
        <w:rPr>
          <w:lang w:val="fr-CM"/>
        </w:rPr>
      </w:pPr>
      <w:r>
        <w:rPr>
          <w:lang w:val="fr-CM"/>
        </w:rPr>
        <w:t>PERE : ABDOULAYE HASSANE</w:t>
      </w:r>
    </w:p>
    <w:p w14:paraId="3DA9FEAF" w14:textId="77777777" w:rsidR="001D3A8F" w:rsidRDefault="006333A0">
      <w:pPr>
        <w:rPr>
          <w:lang w:val="fr-CM"/>
        </w:rPr>
      </w:pPr>
      <w:r>
        <w:rPr>
          <w:lang w:val="fr-CM"/>
        </w:rPr>
        <w:t>MERE : NENODJI MARTINE</w:t>
      </w:r>
    </w:p>
    <w:p w14:paraId="3D9C518C" w14:textId="77777777" w:rsidR="001D3A8F" w:rsidRDefault="006333A0">
      <w:pPr>
        <w:rPr>
          <w:lang w:val="fr-CM"/>
        </w:rPr>
      </w:pPr>
      <w:r>
        <w:rPr>
          <w:lang w:val="fr-CM"/>
        </w:rPr>
        <w:t>CLASSE : 3</w:t>
      </w:r>
    </w:p>
    <w:p w14:paraId="30F136C3" w14:textId="77777777" w:rsidR="001D3A8F" w:rsidRDefault="001D3A8F">
      <w:pPr>
        <w:rPr>
          <w:lang w:val="fr-CM"/>
        </w:rPr>
      </w:pPr>
    </w:p>
    <w:p w14:paraId="30CE9495" w14:textId="77777777" w:rsidR="001D3A8F" w:rsidRPr="0013735B" w:rsidRDefault="006333A0">
      <w:pPr>
        <w:rPr>
          <w:lang w:val="fr-CM"/>
        </w:rPr>
      </w:pPr>
      <w:r>
        <w:rPr>
          <w:noProof/>
          <w:lang w:val="fr-FR"/>
        </w:rPr>
        <w:drawing>
          <wp:anchor distT="0" distB="0" distL="114300" distR="114300" simplePos="0" relativeHeight="251679744" behindDoc="1" locked="0" layoutInCell="1" allowOverlap="1" wp14:anchorId="418FAA21" wp14:editId="3F7E98FE">
            <wp:simplePos x="0" y="0"/>
            <wp:positionH relativeFrom="page">
              <wp:posOffset>6352537</wp:posOffset>
            </wp:positionH>
            <wp:positionV relativeFrom="paragraph">
              <wp:posOffset>160020</wp:posOffset>
            </wp:positionV>
            <wp:extent cx="1038228" cy="1228725"/>
            <wp:effectExtent l="0" t="0" r="9522" b="9525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8" cy="12287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026E562" w14:textId="77777777" w:rsidR="001D3A8F" w:rsidRDefault="006333A0">
      <w:pPr>
        <w:rPr>
          <w:lang w:val="fr-FR"/>
        </w:rPr>
      </w:pPr>
      <w:r>
        <w:rPr>
          <w:lang w:val="fr-FR"/>
        </w:rPr>
        <w:t xml:space="preserve">NOM : BELZIMI </w:t>
      </w:r>
    </w:p>
    <w:p w14:paraId="6F3A9E7D" w14:textId="77777777" w:rsidR="001D3A8F" w:rsidRDefault="006333A0">
      <w:pPr>
        <w:rPr>
          <w:lang w:val="fr-FR"/>
        </w:rPr>
      </w:pPr>
      <w:r>
        <w:rPr>
          <w:lang w:val="fr-FR"/>
        </w:rPr>
        <w:t>PRENOM : AZOR DILLAH</w:t>
      </w:r>
    </w:p>
    <w:p w14:paraId="36DF22F7" w14:textId="77777777" w:rsidR="001D3A8F" w:rsidRDefault="006333A0">
      <w:pPr>
        <w:rPr>
          <w:lang w:val="fr-FR"/>
        </w:rPr>
      </w:pPr>
      <w:r>
        <w:rPr>
          <w:lang w:val="fr-FR"/>
        </w:rPr>
        <w:t>NE LE :1/08/2005 A KIABE</w:t>
      </w:r>
    </w:p>
    <w:p w14:paraId="294D21D8" w14:textId="77777777" w:rsidR="001D3A8F" w:rsidRPr="0013735B" w:rsidRDefault="006333A0">
      <w:pPr>
        <w:rPr>
          <w:lang w:val="fr-CM"/>
        </w:rPr>
      </w:pPr>
      <w:r w:rsidRPr="0013735B">
        <w:rPr>
          <w:lang w:val="fr-CM"/>
        </w:rPr>
        <w:t>PERE: DILLAH DJIKOLBAYE</w:t>
      </w:r>
    </w:p>
    <w:p w14:paraId="0F181338" w14:textId="77777777" w:rsidR="001D3A8F" w:rsidRPr="0013735B" w:rsidRDefault="006333A0">
      <w:pPr>
        <w:rPr>
          <w:lang w:val="fr-CM"/>
        </w:rPr>
      </w:pPr>
      <w:r w:rsidRPr="0013735B">
        <w:rPr>
          <w:lang w:val="fr-CM"/>
        </w:rPr>
        <w:t>MERE: DEKEFOUGNA RACHEL</w:t>
      </w:r>
    </w:p>
    <w:p w14:paraId="29A60437" w14:textId="77777777" w:rsidR="001D3A8F" w:rsidRPr="0013735B" w:rsidRDefault="006333A0">
      <w:pPr>
        <w:rPr>
          <w:lang w:val="fr-CM"/>
        </w:rPr>
      </w:pPr>
      <w:r w:rsidRPr="0013735B">
        <w:rPr>
          <w:lang w:val="fr-CM"/>
        </w:rPr>
        <w:t>CLASSE: 3</w:t>
      </w:r>
    </w:p>
    <w:p w14:paraId="60FC86A6" w14:textId="77777777" w:rsidR="001D3A8F" w:rsidRPr="0013735B" w:rsidRDefault="001D3A8F">
      <w:pPr>
        <w:rPr>
          <w:lang w:val="fr-CM"/>
        </w:rPr>
      </w:pPr>
    </w:p>
    <w:p w14:paraId="52C671E2" w14:textId="77777777" w:rsidR="001D3A8F" w:rsidRPr="0013735B" w:rsidRDefault="001D3A8F">
      <w:pPr>
        <w:rPr>
          <w:lang w:val="fr-CM"/>
        </w:rPr>
      </w:pPr>
    </w:p>
    <w:p w14:paraId="220BD44E" w14:textId="77777777" w:rsidR="001D3A8F" w:rsidRPr="0013735B" w:rsidRDefault="006333A0">
      <w:pPr>
        <w:rPr>
          <w:lang w:val="fr-CM"/>
        </w:rPr>
      </w:pPr>
      <w:r>
        <w:rPr>
          <w:noProof/>
          <w:lang w:val="fr-FR"/>
        </w:rPr>
        <w:drawing>
          <wp:anchor distT="0" distB="0" distL="114300" distR="114300" simplePos="0" relativeHeight="251681792" behindDoc="1" locked="0" layoutInCell="1" allowOverlap="1" wp14:anchorId="76C01C6A" wp14:editId="430F0E09">
            <wp:simplePos x="0" y="0"/>
            <wp:positionH relativeFrom="margin">
              <wp:posOffset>5585346</wp:posOffset>
            </wp:positionH>
            <wp:positionV relativeFrom="paragraph">
              <wp:posOffset>186163</wp:posOffset>
            </wp:positionV>
            <wp:extent cx="1697684" cy="1283662"/>
            <wp:effectExtent l="16511" t="2539" r="14277" b="14277"/>
            <wp:wrapNone/>
            <wp:docPr id="17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5400013">
                      <a:off x="0" y="0"/>
                      <a:ext cx="1697684" cy="12836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>NOM : BACTARTONY</w:t>
      </w:r>
    </w:p>
    <w:p w14:paraId="3ADC68B6" w14:textId="77777777" w:rsidR="001D3A8F" w:rsidRDefault="006333A0">
      <w:pPr>
        <w:rPr>
          <w:lang w:val="fr-FR"/>
        </w:rPr>
      </w:pPr>
      <w:r>
        <w:rPr>
          <w:lang w:val="fr-FR"/>
        </w:rPr>
        <w:t>PRENOM : ESAIE</w:t>
      </w:r>
    </w:p>
    <w:p w14:paraId="34A9E6AF" w14:textId="77777777" w:rsidR="001D3A8F" w:rsidRDefault="006333A0">
      <w:pPr>
        <w:rPr>
          <w:lang w:val="fr-FR"/>
        </w:rPr>
      </w:pPr>
      <w:r>
        <w:rPr>
          <w:lang w:val="fr-FR"/>
        </w:rPr>
        <w:t>NE LE : 05/05/2005 A NDJAMENA</w:t>
      </w:r>
    </w:p>
    <w:p w14:paraId="750395DF" w14:textId="77777777" w:rsidR="001D3A8F" w:rsidRDefault="006333A0">
      <w:pPr>
        <w:rPr>
          <w:lang w:val="fr-CM"/>
        </w:rPr>
      </w:pPr>
      <w:r>
        <w:rPr>
          <w:lang w:val="fr-CM"/>
        </w:rPr>
        <w:t>PERE : MAYAN ESAIE</w:t>
      </w:r>
    </w:p>
    <w:p w14:paraId="25998519" w14:textId="77777777" w:rsidR="001D3A8F" w:rsidRDefault="006333A0">
      <w:pPr>
        <w:rPr>
          <w:lang w:val="fr-CM"/>
        </w:rPr>
      </w:pPr>
      <w:r>
        <w:rPr>
          <w:lang w:val="fr-CM"/>
        </w:rPr>
        <w:t>MERE : SINIKI</w:t>
      </w:r>
    </w:p>
    <w:p w14:paraId="0D93D7F1" w14:textId="77777777" w:rsidR="001D3A8F" w:rsidRDefault="006333A0">
      <w:pPr>
        <w:rPr>
          <w:lang w:val="fr-CM"/>
        </w:rPr>
      </w:pPr>
      <w:r>
        <w:rPr>
          <w:lang w:val="fr-CM"/>
        </w:rPr>
        <w:t>CLASSE : 3</w:t>
      </w:r>
    </w:p>
    <w:p w14:paraId="7BCFF371" w14:textId="77777777" w:rsidR="001D3A8F" w:rsidRDefault="001D3A8F">
      <w:pPr>
        <w:rPr>
          <w:lang w:val="fr-CM"/>
        </w:rPr>
      </w:pPr>
    </w:p>
    <w:p w14:paraId="73BB2D69" w14:textId="77777777" w:rsidR="001D3A8F" w:rsidRDefault="001D3A8F">
      <w:pPr>
        <w:rPr>
          <w:lang w:val="fr-CM"/>
        </w:rPr>
      </w:pPr>
    </w:p>
    <w:p w14:paraId="6EC9FC9E" w14:textId="77777777" w:rsidR="001D3A8F" w:rsidRPr="0013735B" w:rsidRDefault="006333A0">
      <w:pPr>
        <w:rPr>
          <w:lang w:val="fr-CM"/>
        </w:rPr>
      </w:pPr>
      <w:r>
        <w:rPr>
          <w:noProof/>
          <w:lang w:val="fr-FR"/>
        </w:rPr>
        <w:drawing>
          <wp:anchor distT="0" distB="0" distL="114300" distR="114300" simplePos="0" relativeHeight="251682816" behindDoc="1" locked="0" layoutInCell="1" allowOverlap="1" wp14:anchorId="339A4F1B" wp14:editId="41D97E7F">
            <wp:simplePos x="0" y="0"/>
            <wp:positionH relativeFrom="margin">
              <wp:posOffset>5819771</wp:posOffset>
            </wp:positionH>
            <wp:positionV relativeFrom="paragraph">
              <wp:posOffset>10158</wp:posOffset>
            </wp:positionV>
            <wp:extent cx="1263033" cy="1320978"/>
            <wp:effectExtent l="0" t="0" r="0" b="0"/>
            <wp:wrapNone/>
            <wp:docPr id="18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3033" cy="13209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fr-CM"/>
        </w:rPr>
        <w:t>NOM : NOUDJIRAM</w:t>
      </w:r>
    </w:p>
    <w:p w14:paraId="55ED33C1" w14:textId="77777777" w:rsidR="001D3A8F" w:rsidRDefault="006333A0">
      <w:pPr>
        <w:rPr>
          <w:lang w:val="fr-FR"/>
        </w:rPr>
      </w:pPr>
      <w:r>
        <w:rPr>
          <w:lang w:val="fr-FR"/>
        </w:rPr>
        <w:t>PRENOM : FRANCIS</w:t>
      </w:r>
    </w:p>
    <w:p w14:paraId="07E764C9" w14:textId="77777777" w:rsidR="001D3A8F" w:rsidRDefault="006333A0">
      <w:pPr>
        <w:rPr>
          <w:lang w:val="fr-FR"/>
        </w:rPr>
      </w:pPr>
      <w:r>
        <w:rPr>
          <w:lang w:val="fr-FR"/>
        </w:rPr>
        <w:t xml:space="preserve">NE LE : 14/12/2006 </w:t>
      </w:r>
    </w:p>
    <w:p w14:paraId="53121530" w14:textId="77777777" w:rsidR="001D3A8F" w:rsidRDefault="006333A0">
      <w:r>
        <w:t>PERE:  MOUSTAPHA HADJI</w:t>
      </w:r>
    </w:p>
    <w:p w14:paraId="77C3A5AE" w14:textId="77777777" w:rsidR="001D3A8F" w:rsidRDefault="006333A0">
      <w:proofErr w:type="gramStart"/>
      <w:r>
        <w:t>MERE :</w:t>
      </w:r>
      <w:proofErr w:type="gramEnd"/>
      <w:r>
        <w:t xml:space="preserve"> TORMAL CAROLONE</w:t>
      </w:r>
    </w:p>
    <w:p w14:paraId="27B7FCD9" w14:textId="77777777" w:rsidR="001D3A8F" w:rsidRPr="0013735B" w:rsidRDefault="006333A0">
      <w:pPr>
        <w:rPr>
          <w:lang w:val="fr-CM"/>
        </w:rPr>
      </w:pPr>
      <w:r w:rsidRPr="0013735B">
        <w:rPr>
          <w:lang w:val="fr-CM"/>
        </w:rPr>
        <w:t>CLASSE : 3</w:t>
      </w:r>
    </w:p>
    <w:p w14:paraId="586BD564" w14:textId="77777777" w:rsidR="001D3A8F" w:rsidRPr="0013735B" w:rsidRDefault="001D3A8F">
      <w:pPr>
        <w:rPr>
          <w:lang w:val="fr-CM"/>
        </w:rPr>
      </w:pPr>
    </w:p>
    <w:p w14:paraId="3BE63EE3" w14:textId="77777777" w:rsidR="001D3A8F" w:rsidRPr="0013735B" w:rsidRDefault="001D3A8F">
      <w:pPr>
        <w:rPr>
          <w:lang w:val="fr-CM"/>
        </w:rPr>
      </w:pPr>
    </w:p>
    <w:p w14:paraId="0B0750FA" w14:textId="77777777" w:rsidR="001D3A8F" w:rsidRPr="0013735B" w:rsidRDefault="006333A0">
      <w:pPr>
        <w:rPr>
          <w:lang w:val="fr-CM"/>
        </w:rPr>
      </w:pPr>
      <w:r>
        <w:rPr>
          <w:noProof/>
          <w:lang w:val="fr-FR"/>
        </w:rPr>
        <w:drawing>
          <wp:anchor distT="0" distB="0" distL="114300" distR="114300" simplePos="0" relativeHeight="251683840" behindDoc="1" locked="0" layoutInCell="1" allowOverlap="1" wp14:anchorId="4FD6B71C" wp14:editId="7B3B995D">
            <wp:simplePos x="0" y="0"/>
            <wp:positionH relativeFrom="margin">
              <wp:posOffset>5829300</wp:posOffset>
            </wp:positionH>
            <wp:positionV relativeFrom="paragraph">
              <wp:posOffset>10799</wp:posOffset>
            </wp:positionV>
            <wp:extent cx="1217925" cy="1626232"/>
            <wp:effectExtent l="0" t="0" r="1275" b="0"/>
            <wp:wrapNone/>
            <wp:docPr id="19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7925" cy="16262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fr-CM"/>
        </w:rPr>
        <w:t>NOM : BYNITIA MIRIHOUL</w:t>
      </w:r>
    </w:p>
    <w:p w14:paraId="32BA3760" w14:textId="77777777" w:rsidR="001D3A8F" w:rsidRDefault="006333A0">
      <w:pPr>
        <w:rPr>
          <w:lang w:val="fr-CM"/>
        </w:rPr>
      </w:pPr>
      <w:r>
        <w:rPr>
          <w:lang w:val="fr-CM"/>
        </w:rPr>
        <w:t>PRENOM : AVENIR</w:t>
      </w:r>
    </w:p>
    <w:p w14:paraId="2CEB2C54" w14:textId="77777777" w:rsidR="001D3A8F" w:rsidRDefault="006333A0">
      <w:pPr>
        <w:rPr>
          <w:lang w:val="fr-CM"/>
        </w:rPr>
      </w:pPr>
      <w:r>
        <w:rPr>
          <w:lang w:val="fr-CM"/>
        </w:rPr>
        <w:t>NE LE :1/01/2009 A BAISSAYE</w:t>
      </w:r>
    </w:p>
    <w:p w14:paraId="55104CCF" w14:textId="77777777" w:rsidR="001D3A8F" w:rsidRPr="0013735B" w:rsidRDefault="006333A0">
      <w:pPr>
        <w:rPr>
          <w:lang w:val="fr-CM"/>
        </w:rPr>
      </w:pPr>
      <w:r w:rsidRPr="0013735B">
        <w:rPr>
          <w:lang w:val="fr-CM"/>
        </w:rPr>
        <w:t>PERE : MIRIHOUL DIMANCHE</w:t>
      </w:r>
    </w:p>
    <w:p w14:paraId="6D5F872D" w14:textId="77777777" w:rsidR="001D3A8F" w:rsidRDefault="006333A0">
      <w:pPr>
        <w:rPr>
          <w:lang w:val="fr-CM"/>
        </w:rPr>
      </w:pPr>
      <w:r>
        <w:rPr>
          <w:lang w:val="fr-CM"/>
        </w:rPr>
        <w:t>MERE : YONGOGNE MARIE-CLAIRE</w:t>
      </w:r>
    </w:p>
    <w:p w14:paraId="04D1AB5C" w14:textId="77777777" w:rsidR="001D3A8F" w:rsidRDefault="006333A0">
      <w:pPr>
        <w:rPr>
          <w:lang w:val="fr-CM"/>
        </w:rPr>
      </w:pPr>
      <w:r>
        <w:rPr>
          <w:lang w:val="fr-CM"/>
        </w:rPr>
        <w:t>CLASSE : 5</w:t>
      </w:r>
    </w:p>
    <w:p w14:paraId="7AA78C02" w14:textId="77777777" w:rsidR="001D3A8F" w:rsidRDefault="001D3A8F">
      <w:pPr>
        <w:rPr>
          <w:lang w:val="fr-CM"/>
        </w:rPr>
      </w:pPr>
    </w:p>
    <w:p w14:paraId="08B333A6" w14:textId="77777777" w:rsidR="001D3A8F" w:rsidRPr="0013735B" w:rsidRDefault="006333A0">
      <w:pPr>
        <w:rPr>
          <w:lang w:val="fr-CM"/>
        </w:rPr>
      </w:pPr>
      <w:r>
        <w:rPr>
          <w:noProof/>
          <w:lang w:val="fr-FR"/>
        </w:rPr>
        <w:drawing>
          <wp:anchor distT="0" distB="0" distL="114300" distR="114300" simplePos="0" relativeHeight="251684864" behindDoc="1" locked="0" layoutInCell="1" allowOverlap="1" wp14:anchorId="38779014" wp14:editId="5DDF1C84">
            <wp:simplePos x="0" y="0"/>
            <wp:positionH relativeFrom="page">
              <wp:posOffset>6410328</wp:posOffset>
            </wp:positionH>
            <wp:positionV relativeFrom="paragraph">
              <wp:posOffset>160650</wp:posOffset>
            </wp:positionV>
            <wp:extent cx="1238646" cy="1562590"/>
            <wp:effectExtent l="0" t="0" r="0" b="0"/>
            <wp:wrapNone/>
            <wp:docPr id="20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646" cy="15625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DD111CA" w14:textId="77777777" w:rsidR="001D3A8F" w:rsidRDefault="006333A0">
      <w:pPr>
        <w:rPr>
          <w:lang w:val="fr-FR"/>
        </w:rPr>
      </w:pPr>
      <w:bookmarkStart w:id="2" w:name="_Hlk73706654"/>
      <w:r>
        <w:rPr>
          <w:lang w:val="fr-FR"/>
        </w:rPr>
        <w:t xml:space="preserve">NOM : DJEKORNOM YABOM </w:t>
      </w:r>
    </w:p>
    <w:p w14:paraId="38A44BD9" w14:textId="77777777" w:rsidR="001D3A8F" w:rsidRDefault="006333A0">
      <w:pPr>
        <w:rPr>
          <w:lang w:val="fr-FR"/>
        </w:rPr>
      </w:pPr>
      <w:r>
        <w:rPr>
          <w:lang w:val="fr-FR"/>
        </w:rPr>
        <w:t>PRENOM : ROVIS</w:t>
      </w:r>
    </w:p>
    <w:p w14:paraId="11FE9907" w14:textId="77777777" w:rsidR="001D3A8F" w:rsidRDefault="006333A0">
      <w:pPr>
        <w:rPr>
          <w:lang w:val="fr-FR"/>
        </w:rPr>
      </w:pPr>
      <w:r>
        <w:rPr>
          <w:lang w:val="fr-FR"/>
        </w:rPr>
        <w:t xml:space="preserve">NE LE :11/06/2006 </w:t>
      </w:r>
    </w:p>
    <w:p w14:paraId="6F41692C" w14:textId="77777777" w:rsidR="001D3A8F" w:rsidRPr="0013735B" w:rsidRDefault="006333A0">
      <w:r w:rsidRPr="0013735B">
        <w:t>PERE : NOUDJIMONGUI NATHANIEL</w:t>
      </w:r>
    </w:p>
    <w:p w14:paraId="3B6CAFB3" w14:textId="77777777" w:rsidR="001D3A8F" w:rsidRPr="0013735B" w:rsidRDefault="006333A0">
      <w:r w:rsidRPr="0013735B">
        <w:t>MERE : MADJIGOTO LEONIE</w:t>
      </w:r>
    </w:p>
    <w:p w14:paraId="539D4376" w14:textId="77777777" w:rsidR="001D3A8F" w:rsidRDefault="006333A0">
      <w:pPr>
        <w:rPr>
          <w:lang w:val="fr-CM"/>
        </w:rPr>
      </w:pPr>
      <w:r>
        <w:rPr>
          <w:lang w:val="fr-CM"/>
        </w:rPr>
        <w:t>CLASSE : 3</w:t>
      </w:r>
    </w:p>
    <w:bookmarkEnd w:id="2"/>
    <w:p w14:paraId="5331F31D" w14:textId="77777777" w:rsidR="001D3A8F" w:rsidRDefault="001D3A8F">
      <w:pPr>
        <w:rPr>
          <w:lang w:val="fr-CM"/>
        </w:rPr>
      </w:pPr>
    </w:p>
    <w:p w14:paraId="3E4872EE" w14:textId="77777777" w:rsidR="001D3A8F" w:rsidRDefault="006333A0">
      <w:pPr>
        <w:rPr>
          <w:lang w:val="fr-FR"/>
        </w:rPr>
      </w:pPr>
      <w:r>
        <w:rPr>
          <w:lang w:val="fr-FR"/>
        </w:rPr>
        <w:t xml:space="preserve">NOM : MADJIRE </w:t>
      </w:r>
      <w:r>
        <w:rPr>
          <w:lang w:val="fr-FR"/>
        </w:rPr>
        <w:t>BIAMOU</w:t>
      </w:r>
    </w:p>
    <w:p w14:paraId="7C6DF4AA" w14:textId="77777777" w:rsidR="001D3A8F" w:rsidRPr="0013735B" w:rsidRDefault="006333A0">
      <w:pPr>
        <w:rPr>
          <w:lang w:val="fr-CM"/>
        </w:rPr>
      </w:pPr>
      <w:r>
        <w:rPr>
          <w:noProof/>
          <w:lang w:val="fr-FR"/>
        </w:rPr>
        <w:drawing>
          <wp:anchor distT="0" distB="0" distL="114300" distR="114300" simplePos="0" relativeHeight="251686912" behindDoc="1" locked="0" layoutInCell="1" allowOverlap="1" wp14:anchorId="5355D835" wp14:editId="1F544472">
            <wp:simplePos x="0" y="0"/>
            <wp:positionH relativeFrom="page">
              <wp:posOffset>6215789</wp:posOffset>
            </wp:positionH>
            <wp:positionV relativeFrom="paragraph">
              <wp:posOffset>6345</wp:posOffset>
            </wp:positionV>
            <wp:extent cx="1170130" cy="1562096"/>
            <wp:effectExtent l="0" t="0" r="0" b="4"/>
            <wp:wrapNone/>
            <wp:docPr id="21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70130" cy="15620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>PRENOM : RICHARD</w:t>
      </w:r>
    </w:p>
    <w:p w14:paraId="215026A7" w14:textId="77777777" w:rsidR="001D3A8F" w:rsidRDefault="006333A0">
      <w:pPr>
        <w:rPr>
          <w:lang w:val="fr-FR"/>
        </w:rPr>
      </w:pPr>
      <w:r>
        <w:rPr>
          <w:lang w:val="fr-FR"/>
        </w:rPr>
        <w:t xml:space="preserve">NE LE :01/01/2006 </w:t>
      </w:r>
    </w:p>
    <w:p w14:paraId="1AE7A91D" w14:textId="77777777" w:rsidR="001D3A8F" w:rsidRDefault="006333A0">
      <w:r>
        <w:t>PERE: DJIKOLOUM BIAMOU</w:t>
      </w:r>
    </w:p>
    <w:p w14:paraId="444F8C36" w14:textId="77777777" w:rsidR="001D3A8F" w:rsidRDefault="006333A0">
      <w:r>
        <w:t>MERE: MEMADJI</w:t>
      </w:r>
    </w:p>
    <w:p w14:paraId="3AC2C2D1" w14:textId="77777777" w:rsidR="001D3A8F" w:rsidRDefault="006333A0">
      <w:r>
        <w:t>CLASSE: 3</w:t>
      </w:r>
    </w:p>
    <w:p w14:paraId="5CB8A58A" w14:textId="77777777" w:rsidR="001D3A8F" w:rsidRDefault="001D3A8F"/>
    <w:sectPr w:rsidR="001D3A8F">
      <w:footerReference w:type="default" r:id="rId2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742CE" w14:textId="77777777" w:rsidR="006333A0" w:rsidRDefault="006333A0">
      <w:pPr>
        <w:spacing w:after="0" w:line="240" w:lineRule="auto"/>
      </w:pPr>
      <w:r>
        <w:separator/>
      </w:r>
    </w:p>
  </w:endnote>
  <w:endnote w:type="continuationSeparator" w:id="0">
    <w:p w14:paraId="6555F133" w14:textId="77777777" w:rsidR="006333A0" w:rsidRDefault="0063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E662A" w14:textId="77777777" w:rsidR="007F3CAE" w:rsidRDefault="00633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F52E2" w14:textId="77777777" w:rsidR="006333A0" w:rsidRDefault="006333A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6757E85" w14:textId="77777777" w:rsidR="006333A0" w:rsidRDefault="006333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D3A8F"/>
    <w:rsid w:val="0013735B"/>
    <w:rsid w:val="001D3A8F"/>
    <w:rsid w:val="0063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1CB29"/>
  <w15:docId w15:val="{766D4E0B-8C04-4790-BB91-C7169362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392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patre</dc:creator>
  <dc:description/>
  <cp:lastModifiedBy>patre</cp:lastModifiedBy>
  <cp:revision>2</cp:revision>
  <dcterms:created xsi:type="dcterms:W3CDTF">2021-06-04T20:53:00Z</dcterms:created>
  <dcterms:modified xsi:type="dcterms:W3CDTF">2021-06-04T20:53:00Z</dcterms:modified>
</cp:coreProperties>
</file>